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814D" w14:textId="1D771A44" w:rsidR="00A27383" w:rsidRDefault="00A27383" w:rsidP="00965D17">
      <w:pPr>
        <w:pStyle w:val="Ttulo"/>
      </w:pPr>
    </w:p>
    <w:p w14:paraId="0524598B" w14:textId="0035F2A1" w:rsidR="00965D17" w:rsidRDefault="0088256F" w:rsidP="00965D17">
      <w:r>
        <w:t>San Pedro Tultepec Lerma, México, 52030</w:t>
      </w:r>
      <w:r w:rsidR="00965D17">
        <w:rPr>
          <w:lang w:bidi="es-ES"/>
        </w:rPr>
        <w:t> | </w:t>
      </w:r>
      <w:r>
        <w:t>7292250590</w:t>
      </w:r>
      <w:r w:rsidR="00965D17">
        <w:rPr>
          <w:lang w:bidi="es-ES"/>
        </w:rPr>
        <w:t> | </w:t>
      </w:r>
      <w:hyperlink r:id="rId8" w:history="1">
        <w:r w:rsidRPr="00DC74FB">
          <w:rPr>
            <w:rStyle w:val="Hipervnculo"/>
          </w:rPr>
          <w:t>al221711149@gmail.com</w:t>
        </w:r>
      </w:hyperlink>
      <w:r>
        <w:tab/>
      </w:r>
    </w:p>
    <w:p w14:paraId="5E8BD2A1" w14:textId="1B256249" w:rsidR="00965D17" w:rsidRPr="00005FAA" w:rsidRDefault="0088256F" w:rsidP="0088256F">
      <w:pPr>
        <w:pStyle w:val="Fecha"/>
        <w:jc w:val="right"/>
      </w:pPr>
      <w:r>
        <w:t xml:space="preserve"> 13 de junio de 2021</w:t>
      </w:r>
    </w:p>
    <w:sdt>
      <w:sdtPr>
        <w:alias w:val="Nombre del destinatario:"/>
        <w:tag w:val="Nombre del destinatario:"/>
        <w:id w:val="329652792"/>
        <w:placeholder>
          <w:docPart w:val="14789FDD8553425CABCBF91069ECB79C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p w14:paraId="351C5FFA" w14:textId="17BD374A" w:rsidR="00965D17" w:rsidRDefault="0088256F" w:rsidP="00965D17">
          <w:pPr>
            <w:pStyle w:val="Direccin"/>
          </w:pPr>
          <w:r>
            <w:t>Universidad Tecnológica del Valle de Toluca</w:t>
          </w:r>
        </w:p>
      </w:sdtContent>
    </w:sdt>
    <w:p w14:paraId="79A2D87A" w14:textId="6992ADC7" w:rsidR="0076387D" w:rsidRDefault="0076387D" w:rsidP="0076387D">
      <w:pPr>
        <w:pStyle w:val="Direccin"/>
      </w:pPr>
    </w:p>
    <w:p w14:paraId="7757CC0F" w14:textId="52F486BE" w:rsidR="00965D17" w:rsidRDefault="0088256F" w:rsidP="0076387D">
      <w:pPr>
        <w:pStyle w:val="Direccin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Carretera, Del </w:t>
      </w:r>
      <w:r w:rsidR="002B1A13">
        <w:rPr>
          <w:rFonts w:ascii="Arial" w:hAnsi="Arial" w:cs="Arial"/>
          <w:color w:val="222222"/>
          <w:sz w:val="21"/>
          <w:szCs w:val="21"/>
          <w:shd w:val="clear" w:color="auto" w:fill="FFFFFF"/>
        </w:rPr>
        <w:t>Depto.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del Distrito Federal km 7.5.</w:t>
      </w:r>
    </w:p>
    <w:p w14:paraId="110BC0CC" w14:textId="6F7F1CD6" w:rsidR="0088256F" w:rsidRPr="0088256F" w:rsidRDefault="0088256F" w:rsidP="0088256F">
      <w:pPr>
        <w:pStyle w:val="Saludo"/>
        <w:rPr>
          <w:b w:val="0"/>
          <w:bCs w:val="0"/>
        </w:rPr>
      </w:pPr>
      <w:r w:rsidRPr="0088256F">
        <w:rPr>
          <w:rFonts w:ascii="Arial" w:hAnsi="Arial" w:cs="Arial"/>
          <w:b w:val="0"/>
          <w:bCs w:val="0"/>
          <w:color w:val="222222"/>
          <w:sz w:val="21"/>
          <w:szCs w:val="21"/>
          <w:shd w:val="clear" w:color="auto" w:fill="FFFFFF"/>
        </w:rPr>
        <w:t xml:space="preserve">52044 </w:t>
      </w:r>
      <w:proofErr w:type="gramStart"/>
      <w:r w:rsidR="002B1A13">
        <w:rPr>
          <w:rFonts w:ascii="Arial" w:hAnsi="Arial" w:cs="Arial"/>
          <w:b w:val="0"/>
          <w:bCs w:val="0"/>
          <w:color w:val="222222"/>
          <w:sz w:val="21"/>
          <w:szCs w:val="21"/>
          <w:shd w:val="clear" w:color="auto" w:fill="FFFFFF"/>
        </w:rPr>
        <w:t>S</w:t>
      </w:r>
      <w:r w:rsidR="002B1A13" w:rsidRPr="0088256F">
        <w:rPr>
          <w:rFonts w:ascii="Arial" w:hAnsi="Arial" w:cs="Arial"/>
          <w:b w:val="0"/>
          <w:bCs w:val="0"/>
          <w:color w:val="222222"/>
          <w:sz w:val="21"/>
          <w:szCs w:val="21"/>
          <w:shd w:val="clear" w:color="auto" w:fill="FFFFFF"/>
        </w:rPr>
        <w:t>ant</w:t>
      </w:r>
      <w:r w:rsidR="002B1A13">
        <w:rPr>
          <w:rFonts w:ascii="Arial" w:hAnsi="Arial" w:cs="Arial"/>
          <w:b w:val="0"/>
          <w:bCs w:val="0"/>
          <w:color w:val="222222"/>
          <w:sz w:val="21"/>
          <w:szCs w:val="21"/>
          <w:shd w:val="clear" w:color="auto" w:fill="FFFFFF"/>
        </w:rPr>
        <w:t>a</w:t>
      </w:r>
      <w:proofErr w:type="gramEnd"/>
      <w:r w:rsidRPr="0088256F">
        <w:rPr>
          <w:rFonts w:ascii="Arial" w:hAnsi="Arial" w:cs="Arial"/>
          <w:b w:val="0"/>
          <w:bCs w:val="0"/>
          <w:color w:val="222222"/>
          <w:sz w:val="21"/>
          <w:szCs w:val="21"/>
          <w:shd w:val="clear" w:color="auto" w:fill="FFFFFF"/>
        </w:rPr>
        <w:t xml:space="preserve"> María Atarasquillo, Méx</w:t>
      </w:r>
      <w:r w:rsidR="002B1A13">
        <w:rPr>
          <w:rFonts w:ascii="Arial" w:hAnsi="Arial" w:cs="Arial"/>
          <w:b w:val="0"/>
          <w:bCs w:val="0"/>
          <w:color w:val="222222"/>
          <w:sz w:val="21"/>
          <w:szCs w:val="21"/>
          <w:shd w:val="clear" w:color="auto" w:fill="FFFFFF"/>
        </w:rPr>
        <w:t>.</w:t>
      </w:r>
    </w:p>
    <w:p w14:paraId="7E3C5282" w14:textId="04383DC6" w:rsidR="00965D17" w:rsidRDefault="0088256F" w:rsidP="00965D17">
      <w:pPr>
        <w:pStyle w:val="Saludo"/>
        <w:rPr>
          <w:lang w:bidi="es-ES"/>
        </w:rPr>
      </w:pPr>
      <w:r>
        <w:rPr>
          <w:lang w:bidi="es-ES"/>
        </w:rPr>
        <w:t>A quien corresponda</w:t>
      </w:r>
      <w:r w:rsidR="00965D17">
        <w:rPr>
          <w:lang w:bidi="es-ES"/>
        </w:rPr>
        <w:t>:</w:t>
      </w:r>
    </w:p>
    <w:p w14:paraId="7CA691B1" w14:textId="7744F554" w:rsidR="0088256F" w:rsidRPr="0088256F" w:rsidRDefault="0088256F" w:rsidP="0088256F">
      <w:pPr>
        <w:rPr>
          <w:lang w:bidi="es-ES"/>
        </w:rPr>
      </w:pPr>
      <w:r>
        <w:rPr>
          <w:lang w:bidi="es-ES"/>
        </w:rPr>
        <w:t xml:space="preserve">Por medio de la presente, yo, </w:t>
      </w:r>
      <w:r w:rsidRPr="002B1A13">
        <w:rPr>
          <w:b/>
          <w:bCs/>
          <w:lang w:bidi="es-ES"/>
        </w:rPr>
        <w:t>Uriel Aguilar Ortega</w:t>
      </w:r>
      <w:r>
        <w:rPr>
          <w:lang w:bidi="es-ES"/>
        </w:rPr>
        <w:t xml:space="preserve">, alumno de la Universidad </w:t>
      </w:r>
      <w:r w:rsidR="002B1A13">
        <w:rPr>
          <w:lang w:bidi="es-ES"/>
        </w:rPr>
        <w:t>Tecnológica</w:t>
      </w:r>
      <w:r>
        <w:rPr>
          <w:lang w:bidi="es-ES"/>
        </w:rPr>
        <w:t xml:space="preserve"> del Valle de Toluca de la </w:t>
      </w:r>
      <w:r w:rsidR="002B1A13">
        <w:rPr>
          <w:lang w:bidi="es-ES"/>
        </w:rPr>
        <w:t>carrera de</w:t>
      </w:r>
      <w:r>
        <w:rPr>
          <w:lang w:bidi="es-ES"/>
        </w:rPr>
        <w:t xml:space="preserve"> </w:t>
      </w:r>
      <w:r w:rsidR="002B1A13">
        <w:rPr>
          <w:lang w:bidi="es-ES"/>
        </w:rPr>
        <w:t>Ingeniería en Desarrollo</w:t>
      </w:r>
      <w:r>
        <w:rPr>
          <w:lang w:bidi="es-ES"/>
        </w:rPr>
        <w:t xml:space="preserve"> y </w:t>
      </w:r>
      <w:r w:rsidR="002B1A13">
        <w:rPr>
          <w:lang w:bidi="es-ES"/>
        </w:rPr>
        <w:t xml:space="preserve">Gestión de Software del grupo </w:t>
      </w:r>
      <w:r w:rsidR="002B1A13" w:rsidRPr="002B1A13">
        <w:rPr>
          <w:b/>
          <w:bCs/>
          <w:lang w:bidi="es-ES"/>
        </w:rPr>
        <w:t>IDGS-92</w:t>
      </w:r>
      <w:r w:rsidR="002B1A13">
        <w:rPr>
          <w:lang w:bidi="es-ES"/>
        </w:rPr>
        <w:t xml:space="preserve"> con matrícula </w:t>
      </w:r>
      <w:r w:rsidR="002B1A13" w:rsidRPr="002B1A13">
        <w:rPr>
          <w:b/>
          <w:bCs/>
          <w:lang w:bidi="es-ES"/>
        </w:rPr>
        <w:t>221711149</w:t>
      </w:r>
      <w:r w:rsidR="002B1A13">
        <w:rPr>
          <w:lang w:bidi="es-ES"/>
        </w:rPr>
        <w:t xml:space="preserve">, no deseo regresar aun a clases presenciales por el motivo de precaución, considerando que podemos exponernos a un contagio y por situación económica ya que cuento con un trabajo para apoyar en los gastos familiares.   </w:t>
      </w:r>
    </w:p>
    <w:p w14:paraId="2F858EF6" w14:textId="5DC6A79A" w:rsidR="00965D17" w:rsidRDefault="00965D17" w:rsidP="0088256F"/>
    <w:p w14:paraId="31CA49FC" w14:textId="4AF70B10" w:rsidR="00965D17" w:rsidRDefault="0018071B" w:rsidP="0088256F">
      <w:pPr>
        <w:pStyle w:val="Cierre"/>
        <w:jc w:val="center"/>
        <w:rPr>
          <w:lang w:bidi="es-ES"/>
        </w:rPr>
      </w:pPr>
      <w:sdt>
        <w:sdtPr>
          <w:alias w:val="Atentamente:"/>
          <w:tag w:val="Atentamente:"/>
          <w:id w:val="-1406294513"/>
          <w:placeholder>
            <w:docPart w:val="9C65FA7D8E024A9BB119DCF447846923"/>
          </w:placeholder>
          <w:temporary/>
          <w:showingPlcHdr/>
          <w15:appearance w15:val="hidden"/>
        </w:sdtPr>
        <w:sdtEndPr/>
        <w:sdtContent>
          <w:r w:rsidR="000D5AB1">
            <w:rPr>
              <w:lang w:bidi="es-ES"/>
            </w:rPr>
            <w:t>Atentamente</w:t>
          </w:r>
        </w:sdtContent>
      </w:sdt>
      <w:r w:rsidR="00965D17">
        <w:rPr>
          <w:lang w:bidi="es-ES"/>
        </w:rPr>
        <w:t>,</w:t>
      </w:r>
    </w:p>
    <w:p w14:paraId="02703D75" w14:textId="5B9FA393" w:rsidR="0088256F" w:rsidRPr="0088256F" w:rsidRDefault="00054022" w:rsidP="0088256F">
      <w:pPr>
        <w:pStyle w:val="Firma"/>
        <w:jc w:val="center"/>
        <w:rPr>
          <w:lang w:bidi="es-ES"/>
        </w:rPr>
      </w:pPr>
      <w:r w:rsidRPr="00054022">
        <w:drawing>
          <wp:anchor distT="0" distB="0" distL="114300" distR="114300" simplePos="0" relativeHeight="251658240" behindDoc="0" locked="0" layoutInCell="1" allowOverlap="1" wp14:anchorId="62CB22E7" wp14:editId="0D00F242">
            <wp:simplePos x="0" y="0"/>
            <wp:positionH relativeFrom="column">
              <wp:posOffset>2581325</wp:posOffset>
            </wp:positionH>
            <wp:positionV relativeFrom="paragraph">
              <wp:posOffset>196504</wp:posOffset>
            </wp:positionV>
            <wp:extent cx="1068779" cy="61468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79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8256F">
        <w:rPr>
          <w:lang w:bidi="es-ES"/>
        </w:rPr>
        <w:t>_____________________________________________</w:t>
      </w:r>
    </w:p>
    <w:sdt>
      <w:sdtPr>
        <w:alias w:val="Su nombre:"/>
        <w:tag w:val="Su nombre:"/>
        <w:id w:val="-80522426"/>
        <w:placeholder>
          <w:docPart w:val="567A5AF134BD4CE1AF181E73CDA0EBE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3885217D" w14:textId="621217F1" w:rsidR="00302A2C" w:rsidRDefault="0088256F" w:rsidP="0088256F">
          <w:pPr>
            <w:pStyle w:val="Firma"/>
            <w:jc w:val="center"/>
          </w:pPr>
          <w:r>
            <w:br/>
            <w:t>Uriel Aguilar Ortega</w:t>
          </w:r>
        </w:p>
      </w:sdtContent>
    </w:sdt>
    <w:p w14:paraId="6AEFB215" w14:textId="12AC67C5" w:rsidR="0088256F" w:rsidRPr="0088256F" w:rsidRDefault="00054022" w:rsidP="0088256F">
      <w:r w:rsidRPr="00054022">
        <w:drawing>
          <wp:anchor distT="0" distB="0" distL="114300" distR="114300" simplePos="0" relativeHeight="251659264" behindDoc="0" locked="0" layoutInCell="1" allowOverlap="1" wp14:anchorId="62DA4811" wp14:editId="388280E3">
            <wp:simplePos x="0" y="0"/>
            <wp:positionH relativeFrom="column">
              <wp:posOffset>-66040</wp:posOffset>
            </wp:positionH>
            <wp:positionV relativeFrom="paragraph">
              <wp:posOffset>365215</wp:posOffset>
            </wp:positionV>
            <wp:extent cx="2606634" cy="1643295"/>
            <wp:effectExtent l="0" t="0" r="381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634" cy="164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4022">
        <w:drawing>
          <wp:anchor distT="0" distB="0" distL="114300" distR="114300" simplePos="0" relativeHeight="251660288" behindDoc="0" locked="0" layoutInCell="1" allowOverlap="1" wp14:anchorId="4E844A72" wp14:editId="2DBCED6D">
            <wp:simplePos x="0" y="0"/>
            <wp:positionH relativeFrom="margin">
              <wp:posOffset>3329124</wp:posOffset>
            </wp:positionH>
            <wp:positionV relativeFrom="paragraph">
              <wp:posOffset>381181</wp:posOffset>
            </wp:positionV>
            <wp:extent cx="2617915" cy="163957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91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4022">
        <w:t xml:space="preserve"> </w:t>
      </w:r>
    </w:p>
    <w:sectPr w:rsidR="0088256F" w:rsidRPr="0088256F" w:rsidSect="00673C35">
      <w:footerReference w:type="default" r:id="rId12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0BF18" w14:textId="77777777" w:rsidR="0018071B" w:rsidRDefault="0018071B">
      <w:pPr>
        <w:spacing w:after="0"/>
      </w:pPr>
      <w:r>
        <w:separator/>
      </w:r>
    </w:p>
  </w:endnote>
  <w:endnote w:type="continuationSeparator" w:id="0">
    <w:p w14:paraId="743DE1DB" w14:textId="77777777" w:rsidR="0018071B" w:rsidRDefault="001807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2325E" w14:textId="77777777" w:rsidR="00050C8B" w:rsidRDefault="000D5AB1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286F73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C00EA" w14:textId="77777777" w:rsidR="0018071B" w:rsidRDefault="0018071B">
      <w:pPr>
        <w:spacing w:after="0"/>
      </w:pPr>
      <w:r>
        <w:separator/>
      </w:r>
    </w:p>
  </w:footnote>
  <w:footnote w:type="continuationSeparator" w:id="0">
    <w:p w14:paraId="06B4FF5D" w14:textId="77777777" w:rsidR="0018071B" w:rsidRDefault="0018071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6F"/>
    <w:rsid w:val="00054022"/>
    <w:rsid w:val="000D5AB1"/>
    <w:rsid w:val="0017482F"/>
    <w:rsid w:val="0018071B"/>
    <w:rsid w:val="002045EB"/>
    <w:rsid w:val="00286F73"/>
    <w:rsid w:val="00293B83"/>
    <w:rsid w:val="002B1A13"/>
    <w:rsid w:val="00302A2C"/>
    <w:rsid w:val="00381669"/>
    <w:rsid w:val="0052105A"/>
    <w:rsid w:val="00673C35"/>
    <w:rsid w:val="006A3CE7"/>
    <w:rsid w:val="0076387D"/>
    <w:rsid w:val="0088256F"/>
    <w:rsid w:val="008F15C5"/>
    <w:rsid w:val="00965D17"/>
    <w:rsid w:val="00A27383"/>
    <w:rsid w:val="00A736B0"/>
    <w:rsid w:val="00C83E3C"/>
    <w:rsid w:val="00D02A74"/>
    <w:rsid w:val="00D905F1"/>
    <w:rsid w:val="00D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672326"/>
  <w15:chartTrackingRefBased/>
  <w15:docId w15:val="{80F05402-4792-4CB8-BD57-A6A3B9516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s-E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383"/>
  </w:style>
  <w:style w:type="paragraph" w:styleId="Ttulo1">
    <w:name w:val="heading 1"/>
    <w:basedOn w:val="Normal"/>
    <w:link w:val="Ttulo1C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Fecha">
    <w:name w:val="Date"/>
    <w:basedOn w:val="Normal"/>
    <w:next w:val="Direccin"/>
    <w:link w:val="FechaC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FechaCar">
    <w:name w:val="Fecha Car"/>
    <w:basedOn w:val="Fuentedeprrafopredeter"/>
    <w:link w:val="Fecha"/>
    <w:uiPriority w:val="2"/>
    <w:rsid w:val="00673C35"/>
    <w:rPr>
      <w:b/>
      <w:bCs/>
      <w:color w:val="0D0D0D" w:themeColor="text1" w:themeTint="F2"/>
    </w:rPr>
  </w:style>
  <w:style w:type="paragraph" w:customStyle="1" w:styleId="Direccin">
    <w:name w:val="Dirección"/>
    <w:basedOn w:val="Normal"/>
    <w:next w:val="Saludo"/>
    <w:uiPriority w:val="3"/>
    <w:qFormat/>
    <w:rsid w:val="00965D17"/>
    <w:pPr>
      <w:spacing w:line="336" w:lineRule="auto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D5AB1"/>
    <w:rPr>
      <w:rFonts w:eastAsiaTheme="minorEastAsia"/>
      <w:color w:val="2A7B88" w:themeColor="accent1" w:themeShade="BF"/>
    </w:rPr>
  </w:style>
  <w:style w:type="paragraph" w:styleId="Saludo">
    <w:name w:val="Salutation"/>
    <w:basedOn w:val="Normal"/>
    <w:next w:val="Normal"/>
    <w:link w:val="SaludoC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doCar">
    <w:name w:val="Saludo Car"/>
    <w:basedOn w:val="Fuentedeprrafopredeter"/>
    <w:link w:val="Saludo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ierre">
    <w:name w:val="Closing"/>
    <w:basedOn w:val="Normal"/>
    <w:next w:val="Firma"/>
    <w:link w:val="CierreC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ierreCar">
    <w:name w:val="Cierre Car"/>
    <w:basedOn w:val="Fuentedeprrafopredeter"/>
    <w:link w:val="Cierre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Firma">
    <w:name w:val="Signature"/>
    <w:basedOn w:val="Normal"/>
    <w:next w:val="Normal"/>
    <w:link w:val="FirmaC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FirmaCar">
    <w:name w:val="Firma Car"/>
    <w:basedOn w:val="Fuentedeprrafopredeter"/>
    <w:link w:val="Firma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0D5AB1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Textodelmarcadordeposicin">
    <w:name w:val="Placeholder Text"/>
    <w:basedOn w:val="Fuentedeprrafopredeter"/>
    <w:uiPriority w:val="99"/>
    <w:semiHidden/>
    <w:rsid w:val="00DF56DD"/>
    <w:rPr>
      <w:color w:val="3A3836" w:themeColor="background2" w:themeShade="40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F56DD"/>
    <w:rPr>
      <w:i/>
      <w:iCs/>
      <w:color w:val="2A7B88" w:themeColor="accent1" w:themeShade="BF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Textodebloque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DF56DD"/>
    <w:rPr>
      <w:color w:val="2A7B88" w:themeColor="accent1" w:themeShade="BF"/>
      <w:u w:val="single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F56DD"/>
    <w:rPr>
      <w:szCs w:val="16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F56DD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736B0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F56DD"/>
    <w:rPr>
      <w:rFonts w:ascii="Segoe UI" w:hAnsi="Segoe UI" w:cs="Segoe UI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36B0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736B0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736B0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736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736B0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736B0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736B0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736B0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736B0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736B0"/>
    <w:rPr>
      <w:rFonts w:ascii="Consolas" w:hAnsi="Consolas"/>
      <w:szCs w:val="21"/>
    </w:rPr>
  </w:style>
  <w:style w:type="character" w:styleId="Mencinsinresolver">
    <w:name w:val="Unresolved Mention"/>
    <w:basedOn w:val="Fuentedeprrafopredeter"/>
    <w:uiPriority w:val="99"/>
    <w:semiHidden/>
    <w:unhideWhenUsed/>
    <w:rsid w:val="00882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221711149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iel\AppData\Roaming\Microsoft\Templates\Carta%20de%20presentaci&#243;n%20(azu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789FDD8553425CABCBF91069ECB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5A4AA-81E7-42CD-818D-1D4D157C7702}"/>
      </w:docPartPr>
      <w:docPartBody>
        <w:p w:rsidR="00000000" w:rsidRDefault="000E1834">
          <w:pPr>
            <w:pStyle w:val="14789FDD8553425CABCBF91069ECB79C"/>
          </w:pPr>
          <w:r>
            <w:rPr>
              <w:lang w:bidi="es-ES"/>
            </w:rPr>
            <w:t>Nombre del destinatario</w:t>
          </w:r>
        </w:p>
      </w:docPartBody>
    </w:docPart>
    <w:docPart>
      <w:docPartPr>
        <w:name w:val="9C65FA7D8E024A9BB119DCF447846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39C3B-AF41-416B-B246-E4A437DD6198}"/>
      </w:docPartPr>
      <w:docPartBody>
        <w:p w:rsidR="00000000" w:rsidRDefault="000E1834">
          <w:pPr>
            <w:pStyle w:val="9C65FA7D8E024A9BB119DCF447846923"/>
          </w:pPr>
          <w:r>
            <w:rPr>
              <w:lang w:bidi="es-ES"/>
            </w:rPr>
            <w:t>Atentamente</w:t>
          </w:r>
        </w:p>
      </w:docPartBody>
    </w:docPart>
    <w:docPart>
      <w:docPartPr>
        <w:name w:val="567A5AF134BD4CE1AF181E73CDA0E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C1796-4135-488F-872D-71F9A096A364}"/>
      </w:docPartPr>
      <w:docPartBody>
        <w:p w:rsidR="00000000" w:rsidRDefault="000E1834">
          <w:pPr>
            <w:pStyle w:val="567A5AF134BD4CE1AF181E73CDA0EBE5"/>
          </w:pPr>
          <w:r>
            <w:rPr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34"/>
    <w:rsid w:val="000E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3284E52C9344E6A169F76F0EEAD880">
    <w:name w:val="6B3284E52C9344E6A169F76F0EEAD880"/>
  </w:style>
  <w:style w:type="paragraph" w:customStyle="1" w:styleId="CEF94A37663A48DAAE23131BB38D3310">
    <w:name w:val="CEF94A37663A48DAAE23131BB38D3310"/>
  </w:style>
  <w:style w:type="paragraph" w:customStyle="1" w:styleId="B30AAB31D8764D8FAA1DD169CB226CF7">
    <w:name w:val="B30AAB31D8764D8FAA1DD169CB226CF7"/>
  </w:style>
  <w:style w:type="paragraph" w:customStyle="1" w:styleId="3D7E29073342469E96B48AD9E5C4AFF6">
    <w:name w:val="3D7E29073342469E96B48AD9E5C4AFF6"/>
  </w:style>
  <w:style w:type="paragraph" w:customStyle="1" w:styleId="F3A6FCFF19BC49378D75598CD9C4C83B">
    <w:name w:val="F3A6FCFF19BC49378D75598CD9C4C83B"/>
  </w:style>
  <w:style w:type="paragraph" w:customStyle="1" w:styleId="14789FDD8553425CABCBF91069ECB79C">
    <w:name w:val="14789FDD8553425CABCBF91069ECB79C"/>
  </w:style>
  <w:style w:type="paragraph" w:customStyle="1" w:styleId="62160EAFA35B4F7DB453D30306AE1FAA">
    <w:name w:val="62160EAFA35B4F7DB453D30306AE1FAA"/>
  </w:style>
  <w:style w:type="paragraph" w:customStyle="1" w:styleId="5624DBE1E2014097A6C01760A3D6A94E">
    <w:name w:val="5624DBE1E2014097A6C01760A3D6A94E"/>
  </w:style>
  <w:style w:type="paragraph" w:customStyle="1" w:styleId="12322A9990DB4C28A0D3741EC7DF521E">
    <w:name w:val="12322A9990DB4C28A0D3741EC7DF521E"/>
  </w:style>
  <w:style w:type="paragraph" w:customStyle="1" w:styleId="CE2C81CF72A54D71A9D64B82B8F348AD">
    <w:name w:val="CE2C81CF72A54D71A9D64B82B8F348AD"/>
  </w:style>
  <w:style w:type="paragraph" w:customStyle="1" w:styleId="F020936420A646839987C68367F04220">
    <w:name w:val="F020936420A646839987C68367F04220"/>
  </w:style>
  <w:style w:type="paragraph" w:customStyle="1" w:styleId="9C65FA7D8E024A9BB119DCF447846923">
    <w:name w:val="9C65FA7D8E024A9BB119DCF447846923"/>
  </w:style>
  <w:style w:type="paragraph" w:customStyle="1" w:styleId="567A5AF134BD4CE1AF181E73CDA0EBE5">
    <w:name w:val="567A5AF134BD4CE1AF181E73CDA0EB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Universidad Tecnológica del Valle de Toluca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(azul)</Template>
  <TotalTime>27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Uriel Aguilar Ortega</dc:creator>
  <cp:keywords/>
  <dc:description/>
  <cp:lastModifiedBy>uriel aguilar ortega</cp:lastModifiedBy>
  <cp:revision>2</cp:revision>
  <dcterms:created xsi:type="dcterms:W3CDTF">2021-06-14T01:07:00Z</dcterms:created>
  <dcterms:modified xsi:type="dcterms:W3CDTF">2021-06-14T01:34:00Z</dcterms:modified>
</cp:coreProperties>
</file>